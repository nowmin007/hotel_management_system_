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94CA" w14:textId="6D5522B9" w:rsidR="00A32D49" w:rsidRDefault="00EA0401" w:rsidP="00AD25F5">
      <w:pPr>
        <w:pStyle w:val="Covertitle"/>
      </w:pPr>
      <w:bookmarkStart w:id="0" w:name="_Toc511220116"/>
      <w:bookmarkStart w:id="1" w:name="_Toc523306278"/>
      <w:bookmarkStart w:id="2" w:name="_Toc523477958"/>
      <w:bookmarkStart w:id="3" w:name="_Toc523478411"/>
      <w:r>
        <w:t>T</w:t>
      </w:r>
      <w:r w:rsidR="00F7149D">
        <w:t>esting document</w:t>
      </w:r>
    </w:p>
    <w:p w14:paraId="52148FEF" w14:textId="76220013" w:rsidR="00AE78AF" w:rsidRDefault="00F7149D" w:rsidP="00C16E68">
      <w:pPr>
        <w:pStyle w:val="Coversubtitle"/>
      </w:pPr>
      <w:r>
        <w:t>Create, update and delete cabins</w:t>
      </w:r>
      <w:r w:rsidR="00897772">
        <w:t xml:space="preserve"> &amp; </w:t>
      </w:r>
      <w:r w:rsidR="00136FD7">
        <w:t>admin</w:t>
      </w:r>
    </w:p>
    <w:p w14:paraId="1169D643" w14:textId="244D7779" w:rsidR="00EA0401" w:rsidRDefault="00EA0401" w:rsidP="00EA0401"/>
    <w:p w14:paraId="4AED1A19" w14:textId="050F1351" w:rsidR="00EA0401" w:rsidRDefault="00EA0401" w:rsidP="00EA0401"/>
    <w:p w14:paraId="2E64C2EC" w14:textId="6A96AFEC" w:rsidR="00EA0401" w:rsidRDefault="00EA0401" w:rsidP="00EA0401"/>
    <w:p w14:paraId="31E7E8EC" w14:textId="28DF66B3" w:rsidR="00EA0401" w:rsidRDefault="00EA0401" w:rsidP="00EA0401"/>
    <w:p w14:paraId="1D73A703" w14:textId="78DAEA97" w:rsidR="00EA0401" w:rsidRDefault="00EA0401" w:rsidP="00EA0401"/>
    <w:p w14:paraId="01668E28" w14:textId="56684C34" w:rsidR="00EA0401" w:rsidRDefault="00EA0401" w:rsidP="00EA0401"/>
    <w:p w14:paraId="7A403F27" w14:textId="0DC3C5CA" w:rsidR="00EA0401" w:rsidRDefault="00EA0401" w:rsidP="00EA0401"/>
    <w:p w14:paraId="2A878B5C" w14:textId="2CFA0C02" w:rsidR="00EA0401" w:rsidRDefault="00EA0401" w:rsidP="00EA0401"/>
    <w:p w14:paraId="0FAB7C6D" w14:textId="40D110F4" w:rsidR="00EA0401" w:rsidRDefault="00EA0401" w:rsidP="00EA0401"/>
    <w:p w14:paraId="2F8432B0" w14:textId="7D995FCD" w:rsidR="00EA0401" w:rsidRDefault="00EA0401" w:rsidP="00EA0401"/>
    <w:p w14:paraId="7FFD41D1" w14:textId="31D2E2FE" w:rsidR="00EA0401" w:rsidRDefault="00EA0401" w:rsidP="00EA0401"/>
    <w:p w14:paraId="025AEBB1" w14:textId="7510885D" w:rsidR="00EA0401" w:rsidRDefault="00EA0401" w:rsidP="00EA0401"/>
    <w:p w14:paraId="164C584B" w14:textId="09E3ED12" w:rsidR="00EA0401" w:rsidRDefault="00EA0401" w:rsidP="00EA0401"/>
    <w:p w14:paraId="080A8B62" w14:textId="1AD260F7" w:rsidR="00EA0401" w:rsidRDefault="00EA0401" w:rsidP="00EA0401"/>
    <w:p w14:paraId="13DE9569" w14:textId="5D16A107" w:rsidR="00EA0401" w:rsidRDefault="00EA0401" w:rsidP="00EA0401"/>
    <w:p w14:paraId="482C791C" w14:textId="77777777" w:rsidR="00EA0401" w:rsidRPr="00EA0401" w:rsidRDefault="00EA0401" w:rsidP="00EA0401"/>
    <w:p w14:paraId="7EC60FA6" w14:textId="6848DAC1" w:rsidR="00F7149D" w:rsidRDefault="00F7149D" w:rsidP="00F7149D">
      <w:pPr>
        <w:pStyle w:val="Heading1"/>
      </w:pPr>
      <w:r>
        <w:lastRenderedPageBreak/>
        <w:t xml:space="preserve">Test case 1 </w:t>
      </w:r>
    </w:p>
    <w:p w14:paraId="626D1BB9" w14:textId="1EA00376" w:rsidR="008F0349" w:rsidRDefault="00F7149D" w:rsidP="00AE78AF">
      <w:pPr>
        <w:pStyle w:val="Body"/>
      </w:pPr>
      <w:r w:rsidRPr="00650B7C">
        <w:rPr>
          <w:b/>
          <w:bCs/>
        </w:rPr>
        <w:t>Name</w:t>
      </w:r>
      <w:r>
        <w:t>: Inserting a cabin</w:t>
      </w:r>
    </w:p>
    <w:p w14:paraId="643DE2FB" w14:textId="5A8ACFB1" w:rsidR="00F7149D" w:rsidRDefault="00F7149D" w:rsidP="00AE78AF">
      <w:pPr>
        <w:pStyle w:val="Body"/>
      </w:pPr>
      <w:r w:rsidRPr="00650B7C">
        <w:rPr>
          <w:b/>
          <w:bCs/>
        </w:rPr>
        <w:t>Description</w:t>
      </w:r>
      <w:r>
        <w:t xml:space="preserve">: </w:t>
      </w:r>
      <w:r w:rsidR="004B5ABA">
        <w:t xml:space="preserve">Insert </w:t>
      </w:r>
      <w:r w:rsidR="00897772">
        <w:t xml:space="preserve">a </w:t>
      </w:r>
      <w:r w:rsidR="004B5ABA">
        <w:t xml:space="preserve">new cabin </w:t>
      </w:r>
      <w:r w:rsidR="00897772">
        <w:t>with the test data provided.</w:t>
      </w:r>
    </w:p>
    <w:p w14:paraId="778B4278" w14:textId="0DACEA43" w:rsidR="00F7149D" w:rsidRDefault="00F7149D" w:rsidP="00650B7C">
      <w:pPr>
        <w:pStyle w:val="Heading5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6EA2D584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0111BC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1221AD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cabin 1</w:t>
            </w:r>
          </w:p>
        </w:tc>
      </w:tr>
      <w:tr w:rsidR="00F7149D" w:rsidRPr="00F7149D" w14:paraId="433F1E5F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E629D4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DF940A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cabin with valid data</w:t>
            </w:r>
          </w:p>
        </w:tc>
      </w:tr>
      <w:tr w:rsidR="00F7149D" w:rsidRPr="00F7149D" w14:paraId="13BE1966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7CFB13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B8FC91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125</w:t>
            </w:r>
          </w:p>
        </w:tc>
      </w:tr>
      <w:tr w:rsidR="00F7149D" w:rsidRPr="00F7149D" w14:paraId="05C53B12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E125E8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783CE7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625</w:t>
            </w:r>
          </w:p>
        </w:tc>
      </w:tr>
      <w:tr w:rsidR="00F7149D" w:rsidRPr="00F7149D" w14:paraId="0248C6F3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77CA26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92FEE0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insertCabin1.jpg</w:t>
            </w:r>
          </w:p>
        </w:tc>
      </w:tr>
    </w:tbl>
    <w:p w14:paraId="3C7D0C2A" w14:textId="3A6351C4" w:rsidR="00F7149D" w:rsidRDefault="00F7149D" w:rsidP="00AE78AF">
      <w:pPr>
        <w:pStyle w:val="Body"/>
      </w:pPr>
    </w:p>
    <w:p w14:paraId="36531E50" w14:textId="77777777" w:rsidR="00A76D26" w:rsidRDefault="00F7149D" w:rsidP="00A76D26">
      <w:pPr>
        <w:pStyle w:val="Body"/>
      </w:pPr>
      <w:r w:rsidRPr="00650B7C">
        <w:rPr>
          <w:b/>
          <w:bCs/>
        </w:rPr>
        <w:t>Expected result</w:t>
      </w:r>
      <w:r>
        <w:t>: Cabin should insert successfully</w:t>
      </w:r>
    </w:p>
    <w:p w14:paraId="556B5BED" w14:textId="6DE3C0F4" w:rsidR="00F7149D" w:rsidRDefault="00F7149D" w:rsidP="00F7149D">
      <w:pPr>
        <w:pStyle w:val="Heading1"/>
      </w:pPr>
      <w:r>
        <w:t xml:space="preserve">Test case 2 </w:t>
      </w:r>
    </w:p>
    <w:p w14:paraId="12B2830B" w14:textId="77777777" w:rsidR="00F7149D" w:rsidRDefault="00F7149D" w:rsidP="00F7149D">
      <w:pPr>
        <w:pStyle w:val="Body"/>
      </w:pPr>
      <w:r w:rsidRPr="00650B7C">
        <w:rPr>
          <w:b/>
          <w:bCs/>
        </w:rPr>
        <w:t>Name</w:t>
      </w:r>
      <w:r>
        <w:t>: Inserting a cabin</w:t>
      </w:r>
    </w:p>
    <w:p w14:paraId="75640633" w14:textId="77777777" w:rsidR="00897772" w:rsidRDefault="00F7149D" w:rsidP="00897772">
      <w:pPr>
        <w:pStyle w:val="Body"/>
      </w:pPr>
      <w:r w:rsidRPr="00650B7C">
        <w:rPr>
          <w:b/>
          <w:bCs/>
        </w:rPr>
        <w:t>Description</w:t>
      </w:r>
      <w:r>
        <w:t xml:space="preserve">: </w:t>
      </w:r>
      <w:r w:rsidR="00897772">
        <w:t>Insert a new cabin with the test data provided.</w:t>
      </w:r>
    </w:p>
    <w:p w14:paraId="6F85481A" w14:textId="3DA3B4CD" w:rsidR="00F7149D" w:rsidRDefault="00F7149D" w:rsidP="00897772">
      <w:pPr>
        <w:pStyle w:val="Body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2561D8FE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BFC7D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228BF" w14:textId="0026B98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test cabin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</w:tr>
      <w:tr w:rsidR="00F7149D" w:rsidRPr="00F7149D" w14:paraId="71C654D8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E4531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413620" w14:textId="27A0C518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test cabin with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</w:t>
            </w: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valid data</w:t>
            </w:r>
          </w:p>
        </w:tc>
      </w:tr>
      <w:tr w:rsidR="00F7149D" w:rsidRPr="00F7149D" w14:paraId="2004F3B6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B1DFE6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E75718" w14:textId="47C03D52" w:rsidR="00F7149D" w:rsidRPr="00F7149D" w:rsidRDefault="00A76D26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100.87</w:t>
            </w:r>
          </w:p>
        </w:tc>
      </w:tr>
      <w:tr w:rsidR="00F7149D" w:rsidRPr="00F7149D" w14:paraId="57E3217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06453C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B10E0" w14:textId="75C89AB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625</w:t>
            </w:r>
            <w:r w:rsidR="0089777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.00</w:t>
            </w:r>
          </w:p>
        </w:tc>
      </w:tr>
      <w:tr w:rsidR="00F7149D" w:rsidRPr="00F7149D" w14:paraId="09616224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86AB24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06723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insertCabin1.jpg</w:t>
            </w:r>
          </w:p>
        </w:tc>
      </w:tr>
    </w:tbl>
    <w:p w14:paraId="77FEA9EF" w14:textId="56FB9948" w:rsidR="00F7149D" w:rsidRDefault="00F7149D" w:rsidP="00F7149D">
      <w:pPr>
        <w:pStyle w:val="Body"/>
      </w:pPr>
    </w:p>
    <w:p w14:paraId="0D34328E" w14:textId="54C3D312" w:rsidR="00F7149D" w:rsidRDefault="00F7149D" w:rsidP="00F7149D">
      <w:pPr>
        <w:pStyle w:val="Body"/>
      </w:pPr>
      <w:r w:rsidRPr="00650B7C">
        <w:rPr>
          <w:b/>
          <w:bCs/>
        </w:rPr>
        <w:t>Expected</w:t>
      </w:r>
      <w:r>
        <w:t xml:space="preserve"> </w:t>
      </w:r>
      <w:r w:rsidRPr="00650B7C">
        <w:rPr>
          <w:b/>
          <w:bCs/>
        </w:rPr>
        <w:t>result</w:t>
      </w:r>
      <w:r>
        <w:t xml:space="preserve">: Cabin should not be inserted because the price per night is </w:t>
      </w:r>
      <w:r w:rsidR="00A76D26">
        <w:t>a</w:t>
      </w:r>
      <w:r w:rsidR="00897772">
        <w:t xml:space="preserve"> decimal </w:t>
      </w:r>
      <w:r>
        <w:t>number</w:t>
      </w:r>
      <w:r w:rsidR="00A76D26">
        <w:t>.</w:t>
      </w:r>
    </w:p>
    <w:p w14:paraId="405581DF" w14:textId="79CF1AFA" w:rsidR="00F7149D" w:rsidRDefault="00F7149D" w:rsidP="00F7149D">
      <w:pPr>
        <w:pStyle w:val="Heading1"/>
      </w:pPr>
      <w:r>
        <w:t xml:space="preserve">Test case 3 </w:t>
      </w:r>
    </w:p>
    <w:p w14:paraId="2B642DD7" w14:textId="446AACD0" w:rsidR="00F7149D" w:rsidRDefault="00F7149D" w:rsidP="00F7149D">
      <w:pPr>
        <w:pStyle w:val="Body"/>
      </w:pPr>
      <w:r w:rsidRPr="00650B7C">
        <w:rPr>
          <w:b/>
          <w:bCs/>
        </w:rPr>
        <w:t>Name</w:t>
      </w:r>
      <w:r>
        <w:t>: Inserting a</w:t>
      </w:r>
      <w:r w:rsidR="00897772">
        <w:t>n</w:t>
      </w:r>
      <w:r>
        <w:t xml:space="preserve"> </w:t>
      </w:r>
      <w:r w:rsidR="002E2C4C">
        <w:t>admin</w:t>
      </w:r>
    </w:p>
    <w:p w14:paraId="4419418B" w14:textId="412A63D6" w:rsidR="00F7149D" w:rsidRDefault="00F7149D" w:rsidP="00F7149D">
      <w:pPr>
        <w:pStyle w:val="Body"/>
      </w:pPr>
      <w:r w:rsidRPr="00650B7C">
        <w:rPr>
          <w:b/>
          <w:bCs/>
        </w:rPr>
        <w:t>Description</w:t>
      </w:r>
      <w:r>
        <w:t xml:space="preserve">: Insert new </w:t>
      </w:r>
      <w:r w:rsidR="00A76D26">
        <w:t>admin in the admin table.</w:t>
      </w:r>
    </w:p>
    <w:p w14:paraId="17F4554E" w14:textId="4C5BF99C" w:rsidR="00F7149D" w:rsidRDefault="00F7149D" w:rsidP="00650B7C">
      <w:pPr>
        <w:pStyle w:val="Heading6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7F558F3F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942B7" w14:textId="4140AB98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staffID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0134DB" w14:textId="4151FE4A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23452</w:t>
            </w:r>
          </w:p>
        </w:tc>
      </w:tr>
      <w:tr w:rsidR="00F7149D" w:rsidRPr="00F7149D" w14:paraId="1D5A183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54DFD" w14:textId="3481ADE7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username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D9E2E" w14:textId="2E39C5A0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JohnSmith</w:t>
            </w:r>
            <w:proofErr w:type="spellEnd"/>
          </w:p>
        </w:tc>
      </w:tr>
      <w:tr w:rsidR="00F7149D" w:rsidRPr="00F7149D" w14:paraId="718568E5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5EBC3C" w14:textId="1DBEF53B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password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8189F" w14:textId="7955A3E0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Rt0t99qq</w:t>
            </w:r>
          </w:p>
        </w:tc>
      </w:tr>
      <w:tr w:rsidR="00F7149D" w:rsidRPr="00F7149D" w14:paraId="4C3A1045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1610EE" w14:textId="47986C06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firstname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943821" w14:textId="15CFA835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John</w:t>
            </w:r>
          </w:p>
        </w:tc>
      </w:tr>
      <w:tr w:rsidR="00897772" w:rsidRPr="00F7149D" w14:paraId="7C2B063B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C4062E" w14:textId="2D6A42CD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lastname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E16BC" w14:textId="488F9EBD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Smith</w:t>
            </w:r>
          </w:p>
        </w:tc>
      </w:tr>
      <w:tr w:rsidR="00897772" w:rsidRPr="00F7149D" w14:paraId="4F4E2DA8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8A0B7" w14:textId="2DD14C87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address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6A766E" w14:textId="4E3F3D1A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123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Maddingley</w:t>
            </w:r>
            <w:proofErr w:type="spellEnd"/>
          </w:p>
        </w:tc>
      </w:tr>
      <w:tr w:rsidR="00F7149D" w:rsidRPr="00F7149D" w14:paraId="5A3BC9D1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8F0F70" w14:textId="55CC7A54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mobile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03CDE" w14:textId="60C59D57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0698775888</w:t>
            </w:r>
          </w:p>
        </w:tc>
      </w:tr>
    </w:tbl>
    <w:p w14:paraId="42BA4778" w14:textId="77777777" w:rsidR="00F7149D" w:rsidRDefault="00F7149D" w:rsidP="00F7149D">
      <w:pPr>
        <w:pStyle w:val="Body"/>
      </w:pPr>
    </w:p>
    <w:p w14:paraId="7F5499B0" w14:textId="1244E834" w:rsidR="00F7149D" w:rsidRDefault="00F7149D" w:rsidP="00F7149D">
      <w:pPr>
        <w:pStyle w:val="Body"/>
      </w:pPr>
      <w:r w:rsidRPr="00650B7C">
        <w:rPr>
          <w:b/>
          <w:bCs/>
        </w:rPr>
        <w:t>Expected result</w:t>
      </w:r>
      <w:r>
        <w:t xml:space="preserve">: </w:t>
      </w:r>
      <w:r w:rsidR="00897772">
        <w:t>Admin</w:t>
      </w:r>
      <w:r>
        <w:t xml:space="preserve"> should not be inserted because the </w:t>
      </w:r>
      <w:r w:rsidR="00897772">
        <w:t>mobile number 10 digit instead 8 digit</w:t>
      </w:r>
      <w:r w:rsidR="00A76D26">
        <w:t>s</w:t>
      </w:r>
      <w:r w:rsidR="00897772">
        <w:t>.</w:t>
      </w:r>
    </w:p>
    <w:p w14:paraId="721C4706" w14:textId="0DBDA5C8" w:rsidR="00F7149D" w:rsidRDefault="00F7149D" w:rsidP="00F7149D">
      <w:pPr>
        <w:pStyle w:val="Heading1"/>
      </w:pPr>
      <w:r>
        <w:t xml:space="preserve">Test case 4 </w:t>
      </w:r>
    </w:p>
    <w:p w14:paraId="41DD9296" w14:textId="77777777" w:rsidR="00F7149D" w:rsidRDefault="00F7149D" w:rsidP="00F7149D">
      <w:pPr>
        <w:pStyle w:val="Body"/>
      </w:pPr>
      <w:r w:rsidRPr="00650B7C">
        <w:rPr>
          <w:b/>
          <w:bCs/>
        </w:rPr>
        <w:t>Name</w:t>
      </w:r>
      <w:r>
        <w:t>: Inserting a cabin</w:t>
      </w:r>
    </w:p>
    <w:p w14:paraId="6FEC2BC1" w14:textId="0D23AE33" w:rsidR="00F7149D" w:rsidRDefault="00F7149D" w:rsidP="00F7149D">
      <w:pPr>
        <w:pStyle w:val="Body"/>
      </w:pPr>
      <w:r w:rsidRPr="00650B7C">
        <w:rPr>
          <w:b/>
          <w:bCs/>
        </w:rPr>
        <w:t>Description</w:t>
      </w:r>
      <w:r>
        <w:t xml:space="preserve">: Insert new cabin </w:t>
      </w:r>
      <w:r w:rsidR="00A76D26">
        <w:t>in the cabin table.</w:t>
      </w:r>
    </w:p>
    <w:p w14:paraId="52577F54" w14:textId="319E86B7" w:rsidR="00F7149D" w:rsidRDefault="00F7149D" w:rsidP="00650B7C">
      <w:pPr>
        <w:pStyle w:val="Heading6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551185A2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BC88DE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DB6DD6" w14:textId="2025A92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test cabin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</w:tr>
      <w:tr w:rsidR="00F7149D" w:rsidRPr="00F7149D" w14:paraId="5E8599C8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406EFF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EEE9A0" w14:textId="109C687D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cabin with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out an image</w:t>
            </w:r>
          </w:p>
        </w:tc>
      </w:tr>
      <w:tr w:rsidR="00F7149D" w:rsidRPr="00F7149D" w14:paraId="4FB6332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6974D5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B3EDCA" w14:textId="0B382A93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100</w:t>
            </w:r>
          </w:p>
        </w:tc>
      </w:tr>
      <w:tr w:rsidR="00F7149D" w:rsidRPr="00F7149D" w14:paraId="635E8EEC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D43D2D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3BA610" w14:textId="385E0E1D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500</w:t>
            </w:r>
            <w:r w:rsidR="00A76D2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.0</w:t>
            </w:r>
          </w:p>
        </w:tc>
      </w:tr>
      <w:tr w:rsidR="00F7149D" w:rsidRPr="00F7149D" w14:paraId="7266CB4E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DEF24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EC1822" w14:textId="3EB538A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No image supplied</w:t>
            </w:r>
          </w:p>
        </w:tc>
      </w:tr>
    </w:tbl>
    <w:p w14:paraId="6C927262" w14:textId="77777777" w:rsidR="00F7149D" w:rsidRDefault="00F7149D" w:rsidP="00F7149D">
      <w:pPr>
        <w:pStyle w:val="Body"/>
      </w:pPr>
    </w:p>
    <w:p w14:paraId="493B0DF7" w14:textId="009EF90A" w:rsidR="00F7149D" w:rsidRDefault="00F7149D" w:rsidP="00F7149D">
      <w:pPr>
        <w:pStyle w:val="Body"/>
      </w:pPr>
      <w:r w:rsidRPr="00650B7C">
        <w:rPr>
          <w:b/>
          <w:bCs/>
        </w:rPr>
        <w:t>Expected result</w:t>
      </w:r>
      <w:r>
        <w:t>: Cabin should be inserted successfully with the image “testCabin.jpg” being used as no image was supplied.</w:t>
      </w:r>
    </w:p>
    <w:p w14:paraId="1D59906C" w14:textId="333FD6DB" w:rsidR="00F7149D" w:rsidRDefault="00F7149D" w:rsidP="00F7149D">
      <w:pPr>
        <w:pStyle w:val="Heading1"/>
      </w:pPr>
      <w:r>
        <w:t xml:space="preserve">Test case 5 </w:t>
      </w:r>
    </w:p>
    <w:p w14:paraId="10062E20" w14:textId="2E165AF5" w:rsidR="00F7149D" w:rsidRDefault="00F7149D" w:rsidP="00F7149D">
      <w:pPr>
        <w:pStyle w:val="Body"/>
      </w:pPr>
      <w:r w:rsidRPr="00072F18">
        <w:rPr>
          <w:b/>
          <w:bCs/>
        </w:rPr>
        <w:t>Name</w:t>
      </w:r>
      <w:r>
        <w:t>: Update a cabin</w:t>
      </w:r>
    </w:p>
    <w:p w14:paraId="582431BA" w14:textId="7E5E9D2D" w:rsidR="00F7149D" w:rsidRDefault="00F7149D" w:rsidP="00F7149D">
      <w:pPr>
        <w:pStyle w:val="Body"/>
      </w:pPr>
      <w:r w:rsidRPr="00072F18">
        <w:rPr>
          <w:b/>
          <w:bCs/>
        </w:rPr>
        <w:t>Date</w:t>
      </w:r>
      <w:r>
        <w:t>:</w:t>
      </w:r>
      <w:r w:rsidR="00072F18">
        <w:t xml:space="preserve"> </w:t>
      </w:r>
      <w:r w:rsidR="00072F18" w:rsidRPr="00072F18">
        <w:rPr>
          <w:color w:val="00B050"/>
        </w:rPr>
        <w:t>*</w:t>
      </w:r>
    </w:p>
    <w:p w14:paraId="7F949DEF" w14:textId="6817065D" w:rsidR="00F7149D" w:rsidRDefault="00F7149D" w:rsidP="00F7149D">
      <w:pPr>
        <w:pStyle w:val="Body"/>
      </w:pPr>
      <w:r w:rsidRPr="00072F18">
        <w:rPr>
          <w:b/>
          <w:bCs/>
        </w:rPr>
        <w:t>Description</w:t>
      </w:r>
      <w:r>
        <w:t>: Update cabin 1</w:t>
      </w:r>
    </w:p>
    <w:p w14:paraId="037BD336" w14:textId="7E277A22" w:rsidR="00F7149D" w:rsidRDefault="00F7149D" w:rsidP="00072F18">
      <w:pPr>
        <w:pStyle w:val="Heading6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0592734A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627BFC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3B4352" w14:textId="5B20A7F9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update</w:t>
            </w: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cabin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1 </w:t>
            </w:r>
          </w:p>
        </w:tc>
      </w:tr>
      <w:tr w:rsidR="00F7149D" w:rsidRPr="00F7149D" w14:paraId="3D53B4E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5D90D5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8A2900" w14:textId="1E636F40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update</w:t>
            </w: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cabin with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out</w:t>
            </w:r>
          </w:p>
        </w:tc>
      </w:tr>
      <w:tr w:rsidR="00F7149D" w:rsidRPr="00F7149D" w14:paraId="1E7742D5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4EC0FA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4E1B3A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100</w:t>
            </w:r>
          </w:p>
        </w:tc>
      </w:tr>
      <w:tr w:rsidR="00F7149D" w:rsidRPr="00F7149D" w14:paraId="3BFA86B3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4BB926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AC37D" w14:textId="35B6D4EE" w:rsidR="00F7149D" w:rsidRPr="00F7149D" w:rsidRDefault="00A76D26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  <w:r w:rsid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00</w:t>
            </w:r>
          </w:p>
        </w:tc>
      </w:tr>
      <w:tr w:rsidR="00F7149D" w:rsidRPr="00F7149D" w14:paraId="6B9DF06D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0E5746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36CE87" w14:textId="0910943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No image supplied</w:t>
            </w:r>
            <w:r w:rsidR="00650B7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, keep old image</w:t>
            </w:r>
          </w:p>
        </w:tc>
      </w:tr>
    </w:tbl>
    <w:p w14:paraId="251D6835" w14:textId="77777777" w:rsidR="00F7149D" w:rsidRDefault="00F7149D" w:rsidP="00F7149D">
      <w:pPr>
        <w:pStyle w:val="Body"/>
      </w:pPr>
    </w:p>
    <w:p w14:paraId="2EBBB505" w14:textId="03CC9DE8" w:rsidR="00F7149D" w:rsidRDefault="00F7149D" w:rsidP="00F7149D">
      <w:pPr>
        <w:pStyle w:val="Body"/>
      </w:pPr>
      <w:r w:rsidRPr="00072F18">
        <w:rPr>
          <w:b/>
          <w:bCs/>
        </w:rPr>
        <w:t>Expected result</w:t>
      </w:r>
      <w:r>
        <w:t xml:space="preserve">: Cabin </w:t>
      </w:r>
      <w:r w:rsidR="00650B7C">
        <w:t xml:space="preserve">1 </w:t>
      </w:r>
      <w:r>
        <w:t xml:space="preserve">should be </w:t>
      </w:r>
      <w:r w:rsidR="00A76D26">
        <w:t xml:space="preserve">not be </w:t>
      </w:r>
      <w:r w:rsidR="00650B7C">
        <w:t>updated</w:t>
      </w:r>
      <w:r>
        <w:t xml:space="preserve"> successfully </w:t>
      </w:r>
      <w:r w:rsidR="00650B7C">
        <w:t xml:space="preserve">with the test data </w:t>
      </w:r>
      <w:r w:rsidR="00A76D26">
        <w:t>as the price per week is more than 5 times Price per night.</w:t>
      </w:r>
    </w:p>
    <w:p w14:paraId="2F8A78F6" w14:textId="7BB80D3D" w:rsidR="00650B7C" w:rsidRDefault="00650B7C" w:rsidP="00650B7C">
      <w:pPr>
        <w:pStyle w:val="Heading1"/>
      </w:pPr>
      <w:r>
        <w:t xml:space="preserve">Test case 6 </w:t>
      </w:r>
    </w:p>
    <w:p w14:paraId="6E4F3CC5" w14:textId="74858D6A" w:rsidR="00650B7C" w:rsidRDefault="00650B7C" w:rsidP="00650B7C">
      <w:pPr>
        <w:pStyle w:val="Body"/>
      </w:pPr>
      <w:r w:rsidRPr="00072F18">
        <w:rPr>
          <w:b/>
          <w:bCs/>
        </w:rPr>
        <w:t>Name</w:t>
      </w:r>
      <w:r>
        <w:t>: Delete a cabin</w:t>
      </w:r>
    </w:p>
    <w:p w14:paraId="29751D63" w14:textId="48B5AD77" w:rsidR="00650B7C" w:rsidRDefault="00650B7C" w:rsidP="00650B7C">
      <w:pPr>
        <w:pStyle w:val="Body"/>
      </w:pPr>
      <w:r w:rsidRPr="00072F18">
        <w:rPr>
          <w:b/>
          <w:bCs/>
        </w:rPr>
        <w:lastRenderedPageBreak/>
        <w:t>Description</w:t>
      </w:r>
      <w:r>
        <w:t>: Delete cabin 4</w:t>
      </w:r>
    </w:p>
    <w:p w14:paraId="6424605B" w14:textId="34657BF7" w:rsidR="00650B7C" w:rsidRDefault="00650B7C" w:rsidP="00650B7C">
      <w:pPr>
        <w:pStyle w:val="Body"/>
      </w:pPr>
      <w:r w:rsidRPr="00072F18">
        <w:rPr>
          <w:b/>
          <w:bCs/>
        </w:rPr>
        <w:t>Expected result</w:t>
      </w:r>
      <w:r>
        <w:t>: Cabin 4 should be deleted successfully.</w:t>
      </w:r>
    </w:p>
    <w:p w14:paraId="1E64DDDC" w14:textId="77777777" w:rsidR="00F7149D" w:rsidRDefault="00F7149D" w:rsidP="00AE78AF">
      <w:pPr>
        <w:pStyle w:val="Body"/>
      </w:pPr>
    </w:p>
    <w:p w14:paraId="748F92E2" w14:textId="77777777" w:rsidR="00F7149D" w:rsidRDefault="00F7149D" w:rsidP="00AE78AF">
      <w:pPr>
        <w:pStyle w:val="Body"/>
      </w:pPr>
    </w:p>
    <w:bookmarkEnd w:id="0"/>
    <w:bookmarkEnd w:id="1"/>
    <w:bookmarkEnd w:id="2"/>
    <w:bookmarkEnd w:id="3"/>
    <w:sectPr w:rsidR="00F7149D" w:rsidSect="00797D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440" w:bottom="1440" w:left="1440" w:header="567" w:footer="485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C113D" w14:textId="77777777" w:rsidR="00165FEE" w:rsidRDefault="00165FEE" w:rsidP="00EE3A11">
      <w:r>
        <w:separator/>
      </w:r>
    </w:p>
    <w:p w14:paraId="4C4E08FB" w14:textId="77777777" w:rsidR="00165FEE" w:rsidRDefault="00165FEE" w:rsidP="00EE3A11"/>
  </w:endnote>
  <w:endnote w:type="continuationSeparator" w:id="0">
    <w:p w14:paraId="79138582" w14:textId="77777777" w:rsidR="00165FEE" w:rsidRDefault="00165FEE" w:rsidP="00EE3A11">
      <w:r>
        <w:continuationSeparator/>
      </w:r>
    </w:p>
    <w:p w14:paraId="7CF5D68A" w14:textId="77777777" w:rsidR="00165FEE" w:rsidRDefault="00165FEE" w:rsidP="00EE3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39919" w14:textId="77777777" w:rsidR="00CC4677" w:rsidRPr="004820C4" w:rsidRDefault="00CC4677" w:rsidP="0002323C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3626457" wp14:editId="60B027C8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4BAD4" w14:textId="77777777" w:rsidR="00CC4677" w:rsidRPr="007853F7" w:rsidRDefault="00CC4677" w:rsidP="00EE3A11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AE78AF">
                            <w:rPr>
                              <w:noProof/>
                            </w:rPr>
                            <w:t>3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C703773" w14:textId="77777777" w:rsidR="00CC4677" w:rsidRPr="0091230B" w:rsidRDefault="00CC4677" w:rsidP="00EE3A1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264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pt;margin-top:7.55pt;width:52.2pt;height:2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" filled="f" stroked="f">
              <v:textbox>
                <w:txbxContent>
                  <w:p w14:paraId="5CB4BAD4" w14:textId="77777777" w:rsidR="00CC4677" w:rsidRPr="007853F7" w:rsidRDefault="00CC4677" w:rsidP="00EE3A11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AE78AF">
                      <w:rPr>
                        <w:noProof/>
                      </w:rPr>
                      <w:t>3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14:paraId="1C703773" w14:textId="77777777" w:rsidR="00CC4677" w:rsidRPr="0091230B" w:rsidRDefault="00CC4677" w:rsidP="00EE3A11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60F31D1D" wp14:editId="69B0CC3B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BEEC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8.2pt;margin-top:.8pt;width:0;height:24.75pt;flip:y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" strokecolor="#a5a5a5 [2092]" strokeweight=".5pt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46464" behindDoc="0" locked="0" layoutInCell="1" allowOverlap="1" wp14:anchorId="3E97E673" wp14:editId="64709CA5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F366219" wp14:editId="745E3218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75C12" id="AutoShape 3" o:spid="_x0000_s1026" type="#_x0000_t32" style="position:absolute;margin-left:3.2pt;margin-top:-4pt;width:477.7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" strokecolor="#bfbfbf [2412]" strokeweight=".25pt"/>
          </w:pict>
        </mc:Fallback>
      </mc:AlternateContent>
    </w:r>
  </w:p>
  <w:p w14:paraId="0E1547DA" w14:textId="77777777" w:rsidR="00CC4677" w:rsidRDefault="00CC4677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61721BBC" w14:textId="77777777" w:rsidR="00CC4677" w:rsidRPr="0006452B" w:rsidRDefault="00CC4677" w:rsidP="00EE3A11"/>
  <w:p w14:paraId="719ED535" w14:textId="77777777" w:rsidR="00BA0812" w:rsidRDefault="00BA0812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82651" w14:textId="38FF0438" w:rsidR="00BA0812" w:rsidRDefault="00897772" w:rsidP="00026B24">
    <w:pPr>
      <w:pStyle w:val="Bodyfooter"/>
      <w:rPr>
        <w:noProof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DE3FD4">
      <w:tab/>
    </w:r>
    <w:r w:rsidR="008948B1" w:rsidRPr="008D467A">
      <w:t xml:space="preserve">Page </w:t>
    </w:r>
    <w:r w:rsidR="008948B1" w:rsidRPr="008D467A">
      <w:fldChar w:fldCharType="begin"/>
    </w:r>
    <w:r w:rsidR="008948B1" w:rsidRPr="008D467A">
      <w:instrText xml:space="preserve"> PAGE  \* Arabic  \* MERGEFORMAT </w:instrText>
    </w:r>
    <w:r w:rsidR="008948B1" w:rsidRPr="008D467A">
      <w:fldChar w:fldCharType="separate"/>
    </w:r>
    <w:r w:rsidR="00A80EDB">
      <w:rPr>
        <w:noProof/>
      </w:rPr>
      <w:t>12</w:t>
    </w:r>
    <w:r w:rsidR="008948B1" w:rsidRPr="008D467A">
      <w:fldChar w:fldCharType="end"/>
    </w:r>
    <w:r w:rsidR="008948B1"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A80EDB">
      <w:rPr>
        <w:noProof/>
      </w:rPr>
      <w:t>14</w:t>
    </w:r>
    <w:r w:rsidR="00B46014">
      <w:rPr>
        <w:noProof/>
      </w:rPr>
      <w:fldChar w:fldCharType="end"/>
    </w:r>
  </w:p>
  <w:p w14:paraId="77F2ED6E" w14:textId="77777777" w:rsidR="00E82B30" w:rsidRPr="00190738" w:rsidRDefault="00190738" w:rsidP="00026B24">
    <w:pPr>
      <w:pStyle w:val="Bodyfooter"/>
    </w:pPr>
    <w:r>
      <w:rPr>
        <w:rFonts w:cs="Calibri"/>
      </w:rPr>
      <w:t>©</w:t>
    </w:r>
    <w:r>
      <w:t xml:space="preserve"> NSW TAFE Commission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467DE" w14:textId="77777777" w:rsidR="00AA3155" w:rsidRPr="008D467A" w:rsidRDefault="00AA3155" w:rsidP="00026B24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AE78AF">
      <w:rPr>
        <w:noProof/>
      </w:rPr>
      <w:t>3</w:t>
    </w:r>
    <w:r w:rsidR="00B46014">
      <w:rPr>
        <w:noProof/>
      </w:rPr>
      <w:fldChar w:fldCharType="end"/>
    </w:r>
  </w:p>
  <w:p w14:paraId="7E018297" w14:textId="77777777" w:rsidR="00AA3155" w:rsidRPr="008948B1" w:rsidRDefault="00AA3155" w:rsidP="00026B24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r:id="rId1" w:history="1">
      <w:r w:rsidRPr="008D467A">
        <w:t>http://sitwww.tafensw.edu.au</w:t>
      </w:r>
    </w:hyperlink>
    <w:r w:rsidRPr="008D467A">
      <w:t xml:space="preserve"> to ensure this is the latest version.</w:t>
    </w:r>
  </w:p>
  <w:p w14:paraId="1AFBDDFC" w14:textId="77777777" w:rsidR="00CC4677" w:rsidRPr="00AA3155" w:rsidRDefault="00CC4677" w:rsidP="00EE3A11">
    <w:pPr>
      <w:pStyle w:val="Footer"/>
    </w:pPr>
  </w:p>
  <w:p w14:paraId="4B7FBB3A" w14:textId="77777777" w:rsidR="00BA0812" w:rsidRDefault="00BA0812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9A1D6" w14:textId="77777777" w:rsidR="00165FEE" w:rsidRDefault="00165FEE" w:rsidP="00EE3A11">
      <w:r>
        <w:separator/>
      </w:r>
    </w:p>
    <w:p w14:paraId="0E8246B8" w14:textId="77777777" w:rsidR="00165FEE" w:rsidRDefault="00165FEE" w:rsidP="00EE3A11"/>
  </w:footnote>
  <w:footnote w:type="continuationSeparator" w:id="0">
    <w:p w14:paraId="3D46B448" w14:textId="77777777" w:rsidR="00165FEE" w:rsidRDefault="00165FEE" w:rsidP="00EE3A11">
      <w:r>
        <w:continuationSeparator/>
      </w:r>
    </w:p>
    <w:p w14:paraId="5C7F12DC" w14:textId="77777777" w:rsidR="00165FEE" w:rsidRDefault="00165FEE" w:rsidP="00EE3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9FE8" w14:textId="77777777" w:rsidR="00CC4677" w:rsidRDefault="00CC4677" w:rsidP="00EE3A11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78E9ED0" wp14:editId="156F85D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9B3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.3pt;margin-top:14.2pt;width:477.7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" strokecolor="#bfbfbf [2412]" strokeweight=".25pt"/>
          </w:pict>
        </mc:Fallback>
      </mc:AlternateContent>
    </w:r>
  </w:p>
  <w:p w14:paraId="07D6743B" w14:textId="77777777" w:rsidR="00BA0812" w:rsidRDefault="00BA0812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F2B56" w14:textId="77777777" w:rsidR="00BA0812" w:rsidRDefault="00AA3155" w:rsidP="00EE3A11">
    <w:pPr>
      <w:pStyle w:val="Header-SectionTitle"/>
    </w:pPr>
    <w:r>
      <w:rPr>
        <w:noProof/>
        <w:lang w:eastAsia="en-AU"/>
      </w:rPr>
      <w:drawing>
        <wp:inline distT="0" distB="0" distL="0" distR="0" wp14:anchorId="726ED26F" wp14:editId="208BEF27">
          <wp:extent cx="1591359" cy="397840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760" cy="46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2D75B" w14:textId="77777777" w:rsidR="004238CB" w:rsidRDefault="004238CB" w:rsidP="00EE3A11">
    <w:pPr>
      <w:pStyle w:val="Header"/>
    </w:pPr>
  </w:p>
  <w:p w14:paraId="63FC7A26" w14:textId="77777777" w:rsidR="00BA0812" w:rsidRDefault="00BA0812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6270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2249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3EC8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84E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384F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EC5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C2A2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F8E7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0E6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1101D"/>
    <w:multiLevelType w:val="hybridMultilevel"/>
    <w:tmpl w:val="CA6C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BF66E7"/>
    <w:multiLevelType w:val="hybridMultilevel"/>
    <w:tmpl w:val="4F083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A6868"/>
    <w:multiLevelType w:val="hybridMultilevel"/>
    <w:tmpl w:val="66984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B509D"/>
    <w:multiLevelType w:val="hybridMultilevel"/>
    <w:tmpl w:val="C52CE1D6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7C185C"/>
    <w:multiLevelType w:val="hybridMultilevel"/>
    <w:tmpl w:val="D3ACFE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76621"/>
    <w:multiLevelType w:val="hybridMultilevel"/>
    <w:tmpl w:val="74B81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D02A27"/>
    <w:multiLevelType w:val="hybridMultilevel"/>
    <w:tmpl w:val="B97A174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ECD4FA2"/>
    <w:multiLevelType w:val="hybridMultilevel"/>
    <w:tmpl w:val="7500F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C50FB"/>
    <w:multiLevelType w:val="hybridMultilevel"/>
    <w:tmpl w:val="D3ACFE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F0183"/>
    <w:multiLevelType w:val="hybridMultilevel"/>
    <w:tmpl w:val="3AE60CF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746E4"/>
    <w:multiLevelType w:val="hybridMultilevel"/>
    <w:tmpl w:val="1C4C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2" w15:restartNumberingAfterBreak="0">
    <w:nsid w:val="33AD3DEC"/>
    <w:multiLevelType w:val="hybridMultilevel"/>
    <w:tmpl w:val="5ED460D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E4481"/>
    <w:multiLevelType w:val="hybridMultilevel"/>
    <w:tmpl w:val="79CAB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40310"/>
    <w:multiLevelType w:val="hybridMultilevel"/>
    <w:tmpl w:val="6414C5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581751"/>
    <w:multiLevelType w:val="multilevel"/>
    <w:tmpl w:val="6F68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0F66433"/>
    <w:multiLevelType w:val="hybridMultilevel"/>
    <w:tmpl w:val="8F5EAD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A5358"/>
    <w:multiLevelType w:val="hybridMultilevel"/>
    <w:tmpl w:val="366E9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0754E"/>
    <w:multiLevelType w:val="hybridMultilevel"/>
    <w:tmpl w:val="71042884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47BDB"/>
    <w:multiLevelType w:val="hybridMultilevel"/>
    <w:tmpl w:val="CD408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F509A"/>
    <w:multiLevelType w:val="hybridMultilevel"/>
    <w:tmpl w:val="84727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2EE"/>
    <w:multiLevelType w:val="hybridMultilevel"/>
    <w:tmpl w:val="89668F5A"/>
    <w:lvl w:ilvl="0" w:tplc="8F72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31697"/>
    <w:multiLevelType w:val="hybridMultilevel"/>
    <w:tmpl w:val="35C66372"/>
    <w:lvl w:ilvl="0" w:tplc="CDFA674E">
      <w:start w:val="1"/>
      <w:numFmt w:val="decimal"/>
      <w:lvlText w:val="%1."/>
      <w:lvlJc w:val="left"/>
      <w:pPr>
        <w:ind w:left="720" w:hanging="360"/>
      </w:pPr>
    </w:lvl>
    <w:lvl w:ilvl="1" w:tplc="38928B4C">
      <w:start w:val="1"/>
      <w:numFmt w:val="lowerLetter"/>
      <w:lvlText w:val="%2."/>
      <w:lvlJc w:val="left"/>
      <w:pPr>
        <w:ind w:left="1440" w:hanging="360"/>
      </w:pPr>
    </w:lvl>
    <w:lvl w:ilvl="2" w:tplc="FCF6F21A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E5CCA"/>
    <w:multiLevelType w:val="hybridMultilevel"/>
    <w:tmpl w:val="0E8C9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6185E"/>
    <w:multiLevelType w:val="hybridMultilevel"/>
    <w:tmpl w:val="FFDC3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923F52"/>
    <w:multiLevelType w:val="hybridMultilevel"/>
    <w:tmpl w:val="E8884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85EF0"/>
    <w:multiLevelType w:val="hybridMultilevel"/>
    <w:tmpl w:val="CD6C1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67E9D"/>
    <w:multiLevelType w:val="hybridMultilevel"/>
    <w:tmpl w:val="F17A9A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AE6133"/>
    <w:multiLevelType w:val="hybridMultilevel"/>
    <w:tmpl w:val="6D84E2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F540D"/>
    <w:multiLevelType w:val="hybridMultilevel"/>
    <w:tmpl w:val="65A87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1A58"/>
    <w:multiLevelType w:val="hybridMultilevel"/>
    <w:tmpl w:val="CA1AC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C67A3"/>
    <w:multiLevelType w:val="hybridMultilevel"/>
    <w:tmpl w:val="FAA8A1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A44FD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E54D61"/>
    <w:multiLevelType w:val="hybridMultilevel"/>
    <w:tmpl w:val="B824AE46"/>
    <w:lvl w:ilvl="0" w:tplc="6086541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D00FE"/>
    <w:multiLevelType w:val="hybridMultilevel"/>
    <w:tmpl w:val="81BA452E"/>
    <w:lvl w:ilvl="0" w:tplc="0C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FA7750D"/>
    <w:multiLevelType w:val="hybridMultilevel"/>
    <w:tmpl w:val="7E7A8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67E1C"/>
    <w:multiLevelType w:val="hybridMultilevel"/>
    <w:tmpl w:val="99E6BADA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8"/>
  </w:num>
  <w:num w:numId="3">
    <w:abstractNumId w:val="40"/>
  </w:num>
  <w:num w:numId="4">
    <w:abstractNumId w:val="16"/>
  </w:num>
  <w:num w:numId="5">
    <w:abstractNumId w:val="31"/>
  </w:num>
  <w:num w:numId="6">
    <w:abstractNumId w:val="32"/>
  </w:num>
  <w:num w:numId="7">
    <w:abstractNumId w:val="28"/>
  </w:num>
  <w:num w:numId="8">
    <w:abstractNumId w:val="29"/>
  </w:num>
  <w:num w:numId="9">
    <w:abstractNumId w:val="37"/>
  </w:num>
  <w:num w:numId="10">
    <w:abstractNumId w:val="34"/>
  </w:num>
  <w:num w:numId="11">
    <w:abstractNumId w:val="23"/>
  </w:num>
  <w:num w:numId="12">
    <w:abstractNumId w:val="18"/>
  </w:num>
  <w:num w:numId="13">
    <w:abstractNumId w:val="9"/>
  </w:num>
  <w:num w:numId="14">
    <w:abstractNumId w:val="20"/>
  </w:num>
  <w:num w:numId="15">
    <w:abstractNumId w:val="12"/>
  </w:num>
  <w:num w:numId="16">
    <w:abstractNumId w:val="21"/>
  </w:num>
  <w:num w:numId="17">
    <w:abstractNumId w:val="19"/>
  </w:num>
  <w:num w:numId="18">
    <w:abstractNumId w:val="22"/>
  </w:num>
  <w:num w:numId="19">
    <w:abstractNumId w:val="28"/>
  </w:num>
  <w:num w:numId="20">
    <w:abstractNumId w:val="31"/>
  </w:num>
  <w:num w:numId="21">
    <w:abstractNumId w:val="32"/>
  </w:num>
  <w:num w:numId="22">
    <w:abstractNumId w:val="25"/>
  </w:num>
  <w:num w:numId="23">
    <w:abstractNumId w:val="33"/>
  </w:num>
  <w:num w:numId="24">
    <w:abstractNumId w:val="36"/>
  </w:num>
  <w:num w:numId="25">
    <w:abstractNumId w:val="44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39"/>
  </w:num>
  <w:num w:numId="29">
    <w:abstractNumId w:val="42"/>
  </w:num>
  <w:num w:numId="30">
    <w:abstractNumId w:val="45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1"/>
  </w:num>
  <w:num w:numId="41">
    <w:abstractNumId w:val="30"/>
  </w:num>
  <w:num w:numId="42">
    <w:abstractNumId w:val="26"/>
  </w:num>
  <w:num w:numId="43">
    <w:abstractNumId w:val="10"/>
  </w:num>
  <w:num w:numId="44">
    <w:abstractNumId w:val="11"/>
  </w:num>
  <w:num w:numId="45">
    <w:abstractNumId w:val="17"/>
  </w:num>
  <w:num w:numId="46">
    <w:abstractNumId w:val="15"/>
  </w:num>
  <w:num w:numId="47">
    <w:abstractNumId w:val="35"/>
  </w:num>
  <w:num w:numId="48">
    <w:abstractNumId w:val="43"/>
  </w:num>
  <w:num w:numId="49">
    <w:abstractNumId w:val="13"/>
  </w:num>
  <w:num w:numId="50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6"/>
    <w:rsid w:val="00001772"/>
    <w:rsid w:val="00003F7E"/>
    <w:rsid w:val="0001488B"/>
    <w:rsid w:val="0002323C"/>
    <w:rsid w:val="00024A06"/>
    <w:rsid w:val="00026B24"/>
    <w:rsid w:val="000345D7"/>
    <w:rsid w:val="00044AF7"/>
    <w:rsid w:val="000533A7"/>
    <w:rsid w:val="000605B8"/>
    <w:rsid w:val="00060CC5"/>
    <w:rsid w:val="00063680"/>
    <w:rsid w:val="00064BF3"/>
    <w:rsid w:val="00072F18"/>
    <w:rsid w:val="00074B39"/>
    <w:rsid w:val="00083062"/>
    <w:rsid w:val="000833C5"/>
    <w:rsid w:val="00084567"/>
    <w:rsid w:val="00085C24"/>
    <w:rsid w:val="0009127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25D"/>
    <w:rsid w:val="000D074B"/>
    <w:rsid w:val="000D58C7"/>
    <w:rsid w:val="000E4609"/>
    <w:rsid w:val="000F15A1"/>
    <w:rsid w:val="001055D0"/>
    <w:rsid w:val="00112473"/>
    <w:rsid w:val="00114A24"/>
    <w:rsid w:val="00125ABE"/>
    <w:rsid w:val="001264EE"/>
    <w:rsid w:val="001301DF"/>
    <w:rsid w:val="0013572C"/>
    <w:rsid w:val="00136FD7"/>
    <w:rsid w:val="001411B0"/>
    <w:rsid w:val="00143DEB"/>
    <w:rsid w:val="00146AC8"/>
    <w:rsid w:val="0014752A"/>
    <w:rsid w:val="00152F10"/>
    <w:rsid w:val="001558DD"/>
    <w:rsid w:val="0015747C"/>
    <w:rsid w:val="0015779E"/>
    <w:rsid w:val="0016422F"/>
    <w:rsid w:val="00164F5E"/>
    <w:rsid w:val="00165FEE"/>
    <w:rsid w:val="00167276"/>
    <w:rsid w:val="00171399"/>
    <w:rsid w:val="00176402"/>
    <w:rsid w:val="00180BE8"/>
    <w:rsid w:val="00182D13"/>
    <w:rsid w:val="001843BC"/>
    <w:rsid w:val="00190738"/>
    <w:rsid w:val="00191D78"/>
    <w:rsid w:val="0019299C"/>
    <w:rsid w:val="001B0C35"/>
    <w:rsid w:val="001C3671"/>
    <w:rsid w:val="001C6AD8"/>
    <w:rsid w:val="001D405E"/>
    <w:rsid w:val="001D653F"/>
    <w:rsid w:val="00200E96"/>
    <w:rsid w:val="00203A90"/>
    <w:rsid w:val="00204B65"/>
    <w:rsid w:val="002067A7"/>
    <w:rsid w:val="0021327C"/>
    <w:rsid w:val="00214286"/>
    <w:rsid w:val="00223807"/>
    <w:rsid w:val="00225312"/>
    <w:rsid w:val="0023031D"/>
    <w:rsid w:val="002303B8"/>
    <w:rsid w:val="00230450"/>
    <w:rsid w:val="002340B0"/>
    <w:rsid w:val="00243E8B"/>
    <w:rsid w:val="00247F4B"/>
    <w:rsid w:val="00254FC7"/>
    <w:rsid w:val="00263F16"/>
    <w:rsid w:val="002644DD"/>
    <w:rsid w:val="0026687F"/>
    <w:rsid w:val="00274EFE"/>
    <w:rsid w:val="0027689F"/>
    <w:rsid w:val="002770ED"/>
    <w:rsid w:val="00284E59"/>
    <w:rsid w:val="00287388"/>
    <w:rsid w:val="00291A31"/>
    <w:rsid w:val="0029236B"/>
    <w:rsid w:val="00293D3F"/>
    <w:rsid w:val="0029595B"/>
    <w:rsid w:val="002A5D07"/>
    <w:rsid w:val="002A6286"/>
    <w:rsid w:val="002A6839"/>
    <w:rsid w:val="002C501C"/>
    <w:rsid w:val="002C7CD5"/>
    <w:rsid w:val="002D1CAF"/>
    <w:rsid w:val="002D2547"/>
    <w:rsid w:val="002E0C7F"/>
    <w:rsid w:val="002E0CB3"/>
    <w:rsid w:val="002E2C4C"/>
    <w:rsid w:val="002F4559"/>
    <w:rsid w:val="002F7F93"/>
    <w:rsid w:val="003077C4"/>
    <w:rsid w:val="003127E4"/>
    <w:rsid w:val="003224A8"/>
    <w:rsid w:val="00326D08"/>
    <w:rsid w:val="00333854"/>
    <w:rsid w:val="003441EE"/>
    <w:rsid w:val="003767C8"/>
    <w:rsid w:val="00393D00"/>
    <w:rsid w:val="00395EFA"/>
    <w:rsid w:val="003A29DC"/>
    <w:rsid w:val="003B63FF"/>
    <w:rsid w:val="003B75F3"/>
    <w:rsid w:val="003C0972"/>
    <w:rsid w:val="003C3CB3"/>
    <w:rsid w:val="003C663B"/>
    <w:rsid w:val="003C7843"/>
    <w:rsid w:val="003D29E1"/>
    <w:rsid w:val="003D3CA3"/>
    <w:rsid w:val="003D5701"/>
    <w:rsid w:val="003E55C2"/>
    <w:rsid w:val="003E798C"/>
    <w:rsid w:val="003F736A"/>
    <w:rsid w:val="00413C95"/>
    <w:rsid w:val="00416A8C"/>
    <w:rsid w:val="004238CB"/>
    <w:rsid w:val="00423D70"/>
    <w:rsid w:val="004243DA"/>
    <w:rsid w:val="00425542"/>
    <w:rsid w:val="00425994"/>
    <w:rsid w:val="00433246"/>
    <w:rsid w:val="00442E3E"/>
    <w:rsid w:val="00447158"/>
    <w:rsid w:val="00451A60"/>
    <w:rsid w:val="00452C97"/>
    <w:rsid w:val="00475FDD"/>
    <w:rsid w:val="00477518"/>
    <w:rsid w:val="00492216"/>
    <w:rsid w:val="00494A2B"/>
    <w:rsid w:val="00494D52"/>
    <w:rsid w:val="004A0054"/>
    <w:rsid w:val="004A077E"/>
    <w:rsid w:val="004A2599"/>
    <w:rsid w:val="004A4854"/>
    <w:rsid w:val="004B5ABA"/>
    <w:rsid w:val="004B64B7"/>
    <w:rsid w:val="004C0DC5"/>
    <w:rsid w:val="004C0DE3"/>
    <w:rsid w:val="004C2052"/>
    <w:rsid w:val="004C30D1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30092"/>
    <w:rsid w:val="005319C2"/>
    <w:rsid w:val="0054317D"/>
    <w:rsid w:val="00557E36"/>
    <w:rsid w:val="00563F2B"/>
    <w:rsid w:val="00565227"/>
    <w:rsid w:val="00565A11"/>
    <w:rsid w:val="0057536A"/>
    <w:rsid w:val="00586A2D"/>
    <w:rsid w:val="005948A0"/>
    <w:rsid w:val="0059669B"/>
    <w:rsid w:val="005975C2"/>
    <w:rsid w:val="005A22AC"/>
    <w:rsid w:val="005A2FFA"/>
    <w:rsid w:val="005A33C4"/>
    <w:rsid w:val="005B4246"/>
    <w:rsid w:val="005B51AF"/>
    <w:rsid w:val="005C5DA1"/>
    <w:rsid w:val="005D1215"/>
    <w:rsid w:val="005D268B"/>
    <w:rsid w:val="005D3BDD"/>
    <w:rsid w:val="005D43E9"/>
    <w:rsid w:val="005E0CE4"/>
    <w:rsid w:val="005F0730"/>
    <w:rsid w:val="00601DBD"/>
    <w:rsid w:val="00604B87"/>
    <w:rsid w:val="00617141"/>
    <w:rsid w:val="00623781"/>
    <w:rsid w:val="00645E36"/>
    <w:rsid w:val="00650B7C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96847"/>
    <w:rsid w:val="006A0DC9"/>
    <w:rsid w:val="006A4C07"/>
    <w:rsid w:val="006A768C"/>
    <w:rsid w:val="006B36F7"/>
    <w:rsid w:val="006E25B8"/>
    <w:rsid w:val="006E4C39"/>
    <w:rsid w:val="006E70F9"/>
    <w:rsid w:val="006F02DF"/>
    <w:rsid w:val="007011D1"/>
    <w:rsid w:val="00703BF8"/>
    <w:rsid w:val="00704070"/>
    <w:rsid w:val="007103F5"/>
    <w:rsid w:val="00713C9A"/>
    <w:rsid w:val="007176ED"/>
    <w:rsid w:val="00722307"/>
    <w:rsid w:val="00735668"/>
    <w:rsid w:val="0075092D"/>
    <w:rsid w:val="00757252"/>
    <w:rsid w:val="007605FA"/>
    <w:rsid w:val="00761BD8"/>
    <w:rsid w:val="00765A60"/>
    <w:rsid w:val="00767C20"/>
    <w:rsid w:val="00771AEF"/>
    <w:rsid w:val="0077599D"/>
    <w:rsid w:val="00786D53"/>
    <w:rsid w:val="00792BB9"/>
    <w:rsid w:val="00797D06"/>
    <w:rsid w:val="007A2E8F"/>
    <w:rsid w:val="007A7615"/>
    <w:rsid w:val="007B10F4"/>
    <w:rsid w:val="007B420B"/>
    <w:rsid w:val="007B510E"/>
    <w:rsid w:val="007B6EB2"/>
    <w:rsid w:val="007D40AA"/>
    <w:rsid w:val="007D5E2B"/>
    <w:rsid w:val="007E018E"/>
    <w:rsid w:val="007F5DE4"/>
    <w:rsid w:val="0081496E"/>
    <w:rsid w:val="00827436"/>
    <w:rsid w:val="0082790D"/>
    <w:rsid w:val="008339E8"/>
    <w:rsid w:val="00840418"/>
    <w:rsid w:val="00841239"/>
    <w:rsid w:val="00851DEA"/>
    <w:rsid w:val="00853B81"/>
    <w:rsid w:val="00856103"/>
    <w:rsid w:val="00863CEE"/>
    <w:rsid w:val="00864021"/>
    <w:rsid w:val="00867768"/>
    <w:rsid w:val="00874211"/>
    <w:rsid w:val="008837AA"/>
    <w:rsid w:val="00886864"/>
    <w:rsid w:val="0089381D"/>
    <w:rsid w:val="008948B1"/>
    <w:rsid w:val="00897772"/>
    <w:rsid w:val="008A1BF8"/>
    <w:rsid w:val="008A22D8"/>
    <w:rsid w:val="008A4500"/>
    <w:rsid w:val="008A535F"/>
    <w:rsid w:val="008A5B08"/>
    <w:rsid w:val="008A679F"/>
    <w:rsid w:val="008A6997"/>
    <w:rsid w:val="008A769F"/>
    <w:rsid w:val="008D0C2C"/>
    <w:rsid w:val="008E161B"/>
    <w:rsid w:val="008F0349"/>
    <w:rsid w:val="008F6145"/>
    <w:rsid w:val="00901984"/>
    <w:rsid w:val="00903223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3654B"/>
    <w:rsid w:val="009413EB"/>
    <w:rsid w:val="00943001"/>
    <w:rsid w:val="00943948"/>
    <w:rsid w:val="0095011A"/>
    <w:rsid w:val="009540E1"/>
    <w:rsid w:val="00954C78"/>
    <w:rsid w:val="00957DA0"/>
    <w:rsid w:val="00971223"/>
    <w:rsid w:val="009733C0"/>
    <w:rsid w:val="009812FD"/>
    <w:rsid w:val="00983E69"/>
    <w:rsid w:val="00987D2F"/>
    <w:rsid w:val="00992EED"/>
    <w:rsid w:val="00993A2B"/>
    <w:rsid w:val="00996C34"/>
    <w:rsid w:val="009A2961"/>
    <w:rsid w:val="009A4A68"/>
    <w:rsid w:val="009A55AA"/>
    <w:rsid w:val="009A691A"/>
    <w:rsid w:val="009A7983"/>
    <w:rsid w:val="009B4002"/>
    <w:rsid w:val="009B53E1"/>
    <w:rsid w:val="009D4F41"/>
    <w:rsid w:val="009D757C"/>
    <w:rsid w:val="009F76D0"/>
    <w:rsid w:val="00A0689C"/>
    <w:rsid w:val="00A1105F"/>
    <w:rsid w:val="00A23F34"/>
    <w:rsid w:val="00A244AD"/>
    <w:rsid w:val="00A305EB"/>
    <w:rsid w:val="00A32D49"/>
    <w:rsid w:val="00A33172"/>
    <w:rsid w:val="00A3522D"/>
    <w:rsid w:val="00A42A11"/>
    <w:rsid w:val="00A4365D"/>
    <w:rsid w:val="00A50545"/>
    <w:rsid w:val="00A52A37"/>
    <w:rsid w:val="00A55BC0"/>
    <w:rsid w:val="00A577D5"/>
    <w:rsid w:val="00A654DC"/>
    <w:rsid w:val="00A6672C"/>
    <w:rsid w:val="00A75F20"/>
    <w:rsid w:val="00A76D26"/>
    <w:rsid w:val="00A80B72"/>
    <w:rsid w:val="00A80EDB"/>
    <w:rsid w:val="00A848C5"/>
    <w:rsid w:val="00A86F85"/>
    <w:rsid w:val="00AA3155"/>
    <w:rsid w:val="00AA33FE"/>
    <w:rsid w:val="00AA6867"/>
    <w:rsid w:val="00AC0C84"/>
    <w:rsid w:val="00AC6A49"/>
    <w:rsid w:val="00AC6C1B"/>
    <w:rsid w:val="00AD25F5"/>
    <w:rsid w:val="00AD6C67"/>
    <w:rsid w:val="00AE6676"/>
    <w:rsid w:val="00AE78AF"/>
    <w:rsid w:val="00AF0AA2"/>
    <w:rsid w:val="00AF1525"/>
    <w:rsid w:val="00AF3F94"/>
    <w:rsid w:val="00AF7F7F"/>
    <w:rsid w:val="00B023E9"/>
    <w:rsid w:val="00B07F4D"/>
    <w:rsid w:val="00B1735C"/>
    <w:rsid w:val="00B37DBF"/>
    <w:rsid w:val="00B450B8"/>
    <w:rsid w:val="00B45AAE"/>
    <w:rsid w:val="00B46014"/>
    <w:rsid w:val="00B538AD"/>
    <w:rsid w:val="00B6397D"/>
    <w:rsid w:val="00B71A2C"/>
    <w:rsid w:val="00B924A7"/>
    <w:rsid w:val="00B9442B"/>
    <w:rsid w:val="00BA0812"/>
    <w:rsid w:val="00BA1D72"/>
    <w:rsid w:val="00BC0FFD"/>
    <w:rsid w:val="00BC3CE2"/>
    <w:rsid w:val="00BD6F4D"/>
    <w:rsid w:val="00BE0D61"/>
    <w:rsid w:val="00BF3524"/>
    <w:rsid w:val="00BF7BA3"/>
    <w:rsid w:val="00C0158B"/>
    <w:rsid w:val="00C020CE"/>
    <w:rsid w:val="00C03F55"/>
    <w:rsid w:val="00C12AFB"/>
    <w:rsid w:val="00C16E68"/>
    <w:rsid w:val="00C1707E"/>
    <w:rsid w:val="00C36B36"/>
    <w:rsid w:val="00C37CA1"/>
    <w:rsid w:val="00C43C25"/>
    <w:rsid w:val="00C47EDE"/>
    <w:rsid w:val="00C5057F"/>
    <w:rsid w:val="00C66762"/>
    <w:rsid w:val="00C716D0"/>
    <w:rsid w:val="00C74DE5"/>
    <w:rsid w:val="00C80EC4"/>
    <w:rsid w:val="00CC4548"/>
    <w:rsid w:val="00CC4677"/>
    <w:rsid w:val="00CC5867"/>
    <w:rsid w:val="00CC60F7"/>
    <w:rsid w:val="00CC65E1"/>
    <w:rsid w:val="00CD2841"/>
    <w:rsid w:val="00CD30F1"/>
    <w:rsid w:val="00CD567D"/>
    <w:rsid w:val="00CD5ECD"/>
    <w:rsid w:val="00CD671D"/>
    <w:rsid w:val="00CE7670"/>
    <w:rsid w:val="00CF7E9E"/>
    <w:rsid w:val="00D0032D"/>
    <w:rsid w:val="00D14C3C"/>
    <w:rsid w:val="00D16305"/>
    <w:rsid w:val="00D230E6"/>
    <w:rsid w:val="00D32B0B"/>
    <w:rsid w:val="00D427DA"/>
    <w:rsid w:val="00D50ED7"/>
    <w:rsid w:val="00D52097"/>
    <w:rsid w:val="00D52C9D"/>
    <w:rsid w:val="00D601B3"/>
    <w:rsid w:val="00D61C8F"/>
    <w:rsid w:val="00D63D05"/>
    <w:rsid w:val="00D73C7D"/>
    <w:rsid w:val="00D7688F"/>
    <w:rsid w:val="00D81687"/>
    <w:rsid w:val="00D8232C"/>
    <w:rsid w:val="00D85073"/>
    <w:rsid w:val="00D86E90"/>
    <w:rsid w:val="00D87E55"/>
    <w:rsid w:val="00D9147B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78EF"/>
    <w:rsid w:val="00DC0D2A"/>
    <w:rsid w:val="00DC4854"/>
    <w:rsid w:val="00DC7DC4"/>
    <w:rsid w:val="00DD0BBE"/>
    <w:rsid w:val="00DD5D6C"/>
    <w:rsid w:val="00DE1B04"/>
    <w:rsid w:val="00DE3FD4"/>
    <w:rsid w:val="00DF2AB9"/>
    <w:rsid w:val="00E0424A"/>
    <w:rsid w:val="00E058B0"/>
    <w:rsid w:val="00E12AA6"/>
    <w:rsid w:val="00E23A6F"/>
    <w:rsid w:val="00E27DFD"/>
    <w:rsid w:val="00E45188"/>
    <w:rsid w:val="00E46AD2"/>
    <w:rsid w:val="00E50600"/>
    <w:rsid w:val="00E51638"/>
    <w:rsid w:val="00E548EC"/>
    <w:rsid w:val="00E55C2E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0BFE"/>
    <w:rsid w:val="00E96CC2"/>
    <w:rsid w:val="00EA0401"/>
    <w:rsid w:val="00EA11C2"/>
    <w:rsid w:val="00EB6D5D"/>
    <w:rsid w:val="00EC06F4"/>
    <w:rsid w:val="00EC0B91"/>
    <w:rsid w:val="00EC5433"/>
    <w:rsid w:val="00EC624B"/>
    <w:rsid w:val="00EC6ED2"/>
    <w:rsid w:val="00ED18D4"/>
    <w:rsid w:val="00ED7279"/>
    <w:rsid w:val="00EE2256"/>
    <w:rsid w:val="00EE3A11"/>
    <w:rsid w:val="00EE4FEA"/>
    <w:rsid w:val="00EF06A0"/>
    <w:rsid w:val="00EF3270"/>
    <w:rsid w:val="00F029E0"/>
    <w:rsid w:val="00F0486D"/>
    <w:rsid w:val="00F07639"/>
    <w:rsid w:val="00F10908"/>
    <w:rsid w:val="00F2128A"/>
    <w:rsid w:val="00F23C17"/>
    <w:rsid w:val="00F2647C"/>
    <w:rsid w:val="00F31331"/>
    <w:rsid w:val="00F37CD1"/>
    <w:rsid w:val="00F37D27"/>
    <w:rsid w:val="00F54E2D"/>
    <w:rsid w:val="00F5598B"/>
    <w:rsid w:val="00F577E0"/>
    <w:rsid w:val="00F6786A"/>
    <w:rsid w:val="00F706F0"/>
    <w:rsid w:val="00F7149D"/>
    <w:rsid w:val="00F731D6"/>
    <w:rsid w:val="00F80B24"/>
    <w:rsid w:val="00F87FCE"/>
    <w:rsid w:val="00F91CF5"/>
    <w:rsid w:val="00FA6477"/>
    <w:rsid w:val="00FC4B52"/>
    <w:rsid w:val="00FC5245"/>
    <w:rsid w:val="00FC68FE"/>
    <w:rsid w:val="00FE33F1"/>
    <w:rsid w:val="00FE6872"/>
    <w:rsid w:val="00FF0228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3BE5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4609"/>
  </w:style>
  <w:style w:type="paragraph" w:styleId="Heading1">
    <w:name w:val="heading 1"/>
    <w:next w:val="Normal"/>
    <w:link w:val="Heading1Char"/>
    <w:uiPriority w:val="9"/>
    <w:qFormat/>
    <w:rsid w:val="00BE0D61"/>
    <w:pPr>
      <w:spacing w:before="120" w:after="120" w:line="600" w:lineRule="exact"/>
      <w:outlineLvl w:val="0"/>
    </w:pPr>
    <w:rPr>
      <w:rFonts w:eastAsia="Times New Roman" w:cstheme="minorHAnsi"/>
      <w:noProof/>
      <w:color w:val="1F497D" w:themeColor="text2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0E4609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F37CD1"/>
    <w:pPr>
      <w:spacing w:before="240" w:after="120" w:afterAutospacing="0" w:line="240" w:lineRule="auto"/>
      <w:outlineLvl w:val="2"/>
    </w:pPr>
    <w:rPr>
      <w:b/>
      <w:color w:val="1F497D" w:themeColor="text2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0E4609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0E4609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E4609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46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F37CD1"/>
    <w:pPr>
      <w:spacing w:before="3000" w:after="440"/>
    </w:pPr>
    <w:rPr>
      <w:rFonts w:eastAsia="Times New Roman" w:cstheme="minorHAnsi"/>
      <w:noProof/>
      <w:color w:val="1F497D" w:themeColor="text2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E0D61"/>
    <w:rPr>
      <w:rFonts w:eastAsia="Times New Roman" w:cstheme="minorHAnsi"/>
      <w:noProof/>
      <w:color w:val="1F497D" w:themeColor="text2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0E4609"/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E4609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0E4609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E4609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0E4609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0E4609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0E4609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A0689C"/>
    <w:pPr>
      <w:spacing w:before="0" w:after="0" w:line="240" w:lineRule="auto"/>
      <w:ind w:left="567"/>
    </w:pPr>
    <w:rPr>
      <w:b w:val="0"/>
      <w:color w:val="975CBC"/>
    </w:rPr>
  </w:style>
  <w:style w:type="paragraph" w:styleId="TOC2">
    <w:name w:val="toc 2"/>
    <w:basedOn w:val="Heading5"/>
    <w:next w:val="Normal"/>
    <w:autoRedefine/>
    <w:uiPriority w:val="39"/>
    <w:unhideWhenUsed/>
    <w:rsid w:val="000E4609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0E4609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0E4609"/>
  </w:style>
  <w:style w:type="character" w:customStyle="1" w:styleId="Heading3Char">
    <w:name w:val="Heading 3 Char"/>
    <w:basedOn w:val="DefaultParagraphFont"/>
    <w:link w:val="Heading3"/>
    <w:uiPriority w:val="9"/>
    <w:rsid w:val="00F37CD1"/>
    <w:rPr>
      <w:rFonts w:eastAsia="Times New Roman" w:cstheme="minorHAnsi"/>
      <w:b/>
      <w:noProof/>
      <w:color w:val="1F497D" w:themeColor="text2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0E4609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E4609"/>
    <w:rPr>
      <w:rFonts w:eastAsia="Times New Roman" w:cstheme="minorHAnsi"/>
      <w:b/>
      <w:noProof/>
      <w:color w:val="464748"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0E4609"/>
    <w:rPr>
      <w:rFonts w:eastAsia="Times New Roman" w:cstheme="minorHAnsi"/>
      <w:b/>
      <w:noProof/>
      <w:color w:val="464749"/>
      <w:kern w:val="22"/>
      <w:szCs w:val="20"/>
      <w:lang w:eastAsia="en-AU"/>
    </w:rPr>
  </w:style>
  <w:style w:type="paragraph" w:customStyle="1" w:styleId="feature">
    <w:name w:val="feature"/>
    <w:basedOn w:val="Body"/>
    <w:qFormat/>
    <w:rsid w:val="000E4609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0E4609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0E4609"/>
    <w:rPr>
      <w:i/>
    </w:rPr>
  </w:style>
  <w:style w:type="character" w:styleId="Emphasis">
    <w:name w:val="Emphasis"/>
    <w:uiPriority w:val="20"/>
    <w:qFormat/>
    <w:rsid w:val="000E4609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0E4609"/>
    <w:pPr>
      <w:numPr>
        <w:numId w:val="15"/>
      </w:numPr>
    </w:p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6"/>
      </w:numPr>
    </w:pPr>
  </w:style>
  <w:style w:type="paragraph" w:customStyle="1" w:styleId="Numberedlist">
    <w:name w:val="Numbered list"/>
    <w:basedOn w:val="ListNumber"/>
    <w:autoRedefine/>
    <w:rsid w:val="000E4609"/>
  </w:style>
  <w:style w:type="paragraph" w:customStyle="1" w:styleId="ReferenceCaption">
    <w:name w:val="Reference / Caption"/>
    <w:basedOn w:val="Body"/>
    <w:qFormat/>
    <w:rsid w:val="000E4609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0E460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A0689C"/>
    <w:pPr>
      <w:spacing w:before="120" w:after="12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975CBC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0E460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0E4609"/>
    <w:pPr>
      <w:tabs>
        <w:tab w:val="right" w:leader="dot" w:pos="10206"/>
      </w:tabs>
      <w:spacing w:before="120" w:after="0"/>
      <w:contextualSpacing w:val="0"/>
    </w:pPr>
    <w:rPr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E4609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E46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0E46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4609"/>
  </w:style>
  <w:style w:type="paragraph" w:styleId="Footer">
    <w:name w:val="footer"/>
    <w:basedOn w:val="Normal"/>
    <w:link w:val="FooterChar"/>
    <w:uiPriority w:val="99"/>
    <w:unhideWhenUsed/>
    <w:rsid w:val="000E46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09"/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0E4609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0E46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609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0E4609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0E4609"/>
    <w:pPr>
      <w:numPr>
        <w:numId w:val="17"/>
      </w:numPr>
    </w:pPr>
  </w:style>
  <w:style w:type="paragraph" w:customStyle="1" w:styleId="Bodyfooter">
    <w:name w:val="Body footer"/>
    <w:basedOn w:val="Normal"/>
    <w:autoRedefine/>
    <w:qFormat/>
    <w:rsid w:val="00026B24"/>
    <w:pPr>
      <w:tabs>
        <w:tab w:val="center" w:pos="4111"/>
        <w:tab w:val="left" w:pos="8647"/>
      </w:tabs>
      <w:spacing w:before="60" w:after="60" w:line="220" w:lineRule="exact"/>
      <w:ind w:left="-425" w:right="-714"/>
      <w:jc w:val="both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0E4609"/>
    <w:rPr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0E4609"/>
    <w:pPr>
      <w:numPr>
        <w:numId w:val="18"/>
      </w:numPr>
      <w:spacing w:after="40"/>
      <w:textboxTightWrap w:val="allLines"/>
    </w:pPr>
    <w:rPr>
      <w:rFonts w:eastAsiaTheme="minorEastAsia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0E4609"/>
    <w:rPr>
      <w:rFonts w:eastAsiaTheme="minorEastAsia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0E4609"/>
    <w:pPr>
      <w:textboxTightWrap w:val="allLines"/>
    </w:pPr>
    <w:rPr>
      <w:rFonts w:eastAsiaTheme="minorEastAsia" w:cstheme="minorHAnsi"/>
      <w:b/>
      <w:noProof/>
      <w:color w:val="000000" w:themeColor="text1"/>
      <w:spacing w:val="20"/>
      <w:kern w:val="22"/>
      <w:sz w:val="66"/>
      <w:szCs w:val="40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0E4609"/>
    <w:rPr>
      <w:rFonts w:eastAsiaTheme="minorEastAsia" w:cstheme="minorHAnsi"/>
      <w:b/>
      <w:noProof/>
      <w:color w:val="000000" w:themeColor="text1"/>
      <w:spacing w:val="20"/>
      <w:kern w:val="22"/>
      <w:sz w:val="66"/>
      <w:szCs w:val="40"/>
      <w:lang w:val="en-US" w:eastAsia="en-AU" w:bidi="en-US"/>
    </w:rPr>
  </w:style>
  <w:style w:type="paragraph" w:styleId="ListParagraph">
    <w:name w:val="List Paragraph"/>
    <w:basedOn w:val="Normal"/>
    <w:uiPriority w:val="99"/>
    <w:qFormat/>
    <w:rsid w:val="000E46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460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460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60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609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AE78AF"/>
    <w:rPr>
      <w:i/>
      <w:color w:val="FF0000"/>
    </w:rPr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AE78AF"/>
    <w:rPr>
      <w:i/>
      <w:color w:val="FF0000"/>
    </w:r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0E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BodyChar">
    <w:name w:val="Body Char"/>
    <w:basedOn w:val="DefaultParagraphFont"/>
    <w:link w:val="Body"/>
    <w:rsid w:val="000E4609"/>
  </w:style>
  <w:style w:type="paragraph" w:customStyle="1" w:styleId="BulletListLevel1">
    <w:name w:val="Bullet List Level 1"/>
    <w:basedOn w:val="Body"/>
    <w:link w:val="BulletListLevel1Char"/>
    <w:qFormat/>
    <w:rsid w:val="00797D06"/>
    <w:pPr>
      <w:numPr>
        <w:numId w:val="19"/>
      </w:numPr>
      <w:spacing w:after="120"/>
      <w:ind w:left="714" w:hanging="357"/>
    </w:pPr>
  </w:style>
  <w:style w:type="paragraph" w:customStyle="1" w:styleId="BulletlistLevel2">
    <w:name w:val="Bullet list Level 2"/>
    <w:basedOn w:val="Body"/>
    <w:link w:val="BulletlistLevel2Char"/>
    <w:qFormat/>
    <w:rsid w:val="00797D06"/>
    <w:pPr>
      <w:numPr>
        <w:ilvl w:val="1"/>
        <w:numId w:val="20"/>
      </w:numPr>
      <w:spacing w:after="120"/>
      <w:ind w:left="1434" w:hanging="357"/>
    </w:pPr>
  </w:style>
  <w:style w:type="character" w:customStyle="1" w:styleId="BulletListLevel1Char">
    <w:name w:val="Bullet List Level 1 Char"/>
    <w:basedOn w:val="BodyChar"/>
    <w:link w:val="BulletListLevel1"/>
    <w:rsid w:val="00797D06"/>
  </w:style>
  <w:style w:type="paragraph" w:customStyle="1" w:styleId="BulletListLevel3">
    <w:name w:val="Bullet List Level 3"/>
    <w:basedOn w:val="Body"/>
    <w:link w:val="BulletListLevel3Char"/>
    <w:qFormat/>
    <w:rsid w:val="00797D06"/>
    <w:pPr>
      <w:numPr>
        <w:ilvl w:val="2"/>
        <w:numId w:val="20"/>
      </w:numPr>
      <w:spacing w:after="120"/>
      <w:ind w:left="2154" w:hanging="357"/>
    </w:pPr>
  </w:style>
  <w:style w:type="character" w:customStyle="1" w:styleId="BulletlistLevel2Char">
    <w:name w:val="Bullet list Level 2 Char"/>
    <w:basedOn w:val="BodyChar"/>
    <w:link w:val="BulletlistLevel2"/>
    <w:rsid w:val="00797D06"/>
  </w:style>
  <w:style w:type="character" w:customStyle="1" w:styleId="BulletListLevel3Char">
    <w:name w:val="Bullet List Level 3 Char"/>
    <w:basedOn w:val="BodyChar"/>
    <w:link w:val="BulletListLevel3"/>
    <w:rsid w:val="00797D06"/>
  </w:style>
  <w:style w:type="paragraph" w:styleId="ListBullet">
    <w:name w:val="List Bullet"/>
    <w:basedOn w:val="Normal"/>
    <w:uiPriority w:val="99"/>
    <w:unhideWhenUsed/>
    <w:rsid w:val="00191D78"/>
    <w:pPr>
      <w:tabs>
        <w:tab w:val="num" w:pos="360"/>
      </w:tabs>
      <w:ind w:left="360" w:hanging="360"/>
      <w:contextualSpacing/>
    </w:pPr>
  </w:style>
  <w:style w:type="table" w:styleId="PlainTable1">
    <w:name w:val="Plain Table 1"/>
    <w:basedOn w:val="TableNormal"/>
    <w:uiPriority w:val="41"/>
    <w:rsid w:val="00BE0D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2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iane\TAFE\templates\2019\Unit%20Code_Proj_20180903_Mauv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05AECF69CDA46A6CBF2C289EF10C9" ma:contentTypeVersion="16" ma:contentTypeDescription="Create a new document." ma:contentTypeScope="" ma:versionID="882d6db19c851374594ad3b511caac15">
  <xsd:schema xmlns:xsd="http://www.w3.org/2001/XMLSchema" xmlns:xs="http://www.w3.org/2001/XMLSchema" xmlns:p="http://schemas.microsoft.com/office/2006/metadata/properties" xmlns:ns1="http://schemas.microsoft.com/sharepoint/v3" xmlns:ns2="ab620607-8911-4a2e-ab5f-6c8b07d75e3e" xmlns:ns3="68096e69-b83a-4124-8b6b-327471ecf74b" xmlns:ns4="363f131b-4af0-4a66-9de1-3f50ca42dcc1" targetNamespace="http://schemas.microsoft.com/office/2006/metadata/properties" ma:root="true" ma:fieldsID="21c84d78065221d82dc6426b3a1597f1" ns1:_="" ns2:_="" ns3:_="" ns4:_="">
    <xsd:import namespace="http://schemas.microsoft.com/sharepoint/v3"/>
    <xsd:import namespace="ab620607-8911-4a2e-ab5f-6c8b07d75e3e"/>
    <xsd:import namespace="68096e69-b83a-4124-8b6b-327471ecf74b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20607-8911-4a2e-ab5f-6c8b07d75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96e69-b83a-4124-8b6b-327471ecf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4e86b8a-0b98-4117-b81f-89ed1d170b7f}" ma:internalName="TaxCatchAll" ma:showField="CatchAllData" ma:web="68096e69-b83a-4124-8b6b-327471ecf7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b620607-8911-4a2e-ab5f-6c8b07d75e3e">
      <Terms xmlns="http://schemas.microsoft.com/office/infopath/2007/PartnerControls"/>
    </lcf76f155ced4ddcb4097134ff3c332f>
    <TaxCatchAll xmlns="363f131b-4af0-4a66-9de1-3f50ca42dcc1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17D33-B240-4656-81B8-CAF543B75B0F}"/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purl.org/dc/elements/1.1/"/>
    <ds:schemaRef ds:uri="http://schemas.openxmlformats.org/package/2006/metadata/core-properties"/>
    <ds:schemaRef ds:uri="d1b297cf-cecf-433c-8d83-b65c82823c03"/>
    <ds:schemaRef ds:uri="http://purl.org/dc/terms/"/>
    <ds:schemaRef ds:uri="http://schemas.microsoft.com/office/infopath/2007/PartnerControls"/>
    <ds:schemaRef ds:uri="http://schemas.microsoft.com/office/2006/documentManagement/types"/>
    <ds:schemaRef ds:uri="71388609-154d-4fe7-8821-763768ec172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C71AAA-FC23-4AF1-9E64-345C20D9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 Code_Proj_20180903_Mauve.dotx</Template>
  <TotalTime>0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2022-03-02T22:02:00Z</dcterms:created>
  <dcterms:modified xsi:type="dcterms:W3CDTF">2022-03-02T22:02:00Z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0x010100F8905AECF69CDA46A6CBF2C289EF10C9</vt:lpwstr>
  </property>
</Properties>
</file>